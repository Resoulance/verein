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491C6" w14:textId="265A4BA9" w:rsidR="00154AE9" w:rsidRDefault="00154AE9"/>
    <w:p w14:paraId="52526EFC" w14:textId="77777777" w:rsidR="00154AE9" w:rsidRDefault="00154AE9" w:rsidP="00154AE9">
      <w:pPr>
        <w:spacing w:after="0" w:line="240" w:lineRule="auto"/>
      </w:pPr>
    </w:p>
    <w:p w14:paraId="2E4F17C2" w14:textId="77777777" w:rsidR="00C923D6" w:rsidRDefault="00C923D6" w:rsidP="00154AE9">
      <w:pPr>
        <w:spacing w:after="0" w:line="240" w:lineRule="auto"/>
      </w:pPr>
    </w:p>
    <w:p w14:paraId="25EDEAA4" w14:textId="77777777" w:rsidR="00F26982" w:rsidRDefault="00F26982" w:rsidP="00154AE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C923D6" w14:paraId="2D2BEF09" w14:textId="77777777" w:rsidTr="00C923D6">
        <w:tc>
          <w:tcPr>
            <w:tcW w:w="4530" w:type="dxa"/>
          </w:tcPr>
          <w:p w14:paraId="7EF6F7C3" w14:textId="1632BA38" w:rsidR="00C923D6" w:rsidRDefault="00C923D6" w:rsidP="00154AE9">
            <w:pPr>
              <w:spacing w:after="0" w:line="240" w:lineRule="auto"/>
            </w:pPr>
            <w:r>
              <w:t>Absender:</w:t>
            </w:r>
          </w:p>
          <w:p w14:paraId="638BFF5B" w14:textId="77777777" w:rsidR="00C923D6" w:rsidRDefault="00C923D6" w:rsidP="00154AE9">
            <w:pPr>
              <w:spacing w:after="0" w:line="240" w:lineRule="auto"/>
            </w:pPr>
            <w:r>
              <w:t>Muriele Trentini</w:t>
            </w:r>
          </w:p>
          <w:p w14:paraId="28A67DBE" w14:textId="77777777" w:rsidR="00C923D6" w:rsidRDefault="00C923D6" w:rsidP="00154AE9">
            <w:pPr>
              <w:spacing w:after="0" w:line="240" w:lineRule="auto"/>
            </w:pPr>
            <w:proofErr w:type="spellStart"/>
            <w:r>
              <w:t>Rickenstrasse</w:t>
            </w:r>
            <w:proofErr w:type="spellEnd"/>
            <w:r>
              <w:t xml:space="preserve"> 7</w:t>
            </w:r>
          </w:p>
          <w:p w14:paraId="63207E00" w14:textId="331EA1CE" w:rsidR="00C923D6" w:rsidRDefault="00C923D6" w:rsidP="00154AE9">
            <w:pPr>
              <w:spacing w:after="0" w:line="240" w:lineRule="auto"/>
            </w:pPr>
            <w:r>
              <w:t>8634 Hombrechtikon</w:t>
            </w:r>
          </w:p>
        </w:tc>
        <w:tc>
          <w:tcPr>
            <w:tcW w:w="4531" w:type="dxa"/>
          </w:tcPr>
          <w:p w14:paraId="31736D6E" w14:textId="77777777" w:rsidR="00C923D6" w:rsidRDefault="00C923D6" w:rsidP="00C923D6">
            <w:pPr>
              <w:spacing w:after="0" w:line="240" w:lineRule="auto"/>
              <w:ind w:left="463"/>
            </w:pPr>
            <w:proofErr w:type="spellStart"/>
            <w:r>
              <w:t>Amétiq</w:t>
            </w:r>
            <w:proofErr w:type="spellEnd"/>
            <w:r>
              <w:t xml:space="preserve"> AG</w:t>
            </w:r>
          </w:p>
          <w:p w14:paraId="3439ED3A" w14:textId="77777777" w:rsidR="00C923D6" w:rsidRDefault="00C923D6" w:rsidP="00C923D6">
            <w:pPr>
              <w:spacing w:after="0" w:line="240" w:lineRule="auto"/>
              <w:ind w:left="463"/>
            </w:pPr>
            <w:r>
              <w:t xml:space="preserve">z.H. Herr Robert </w:t>
            </w:r>
            <w:proofErr w:type="spellStart"/>
            <w:r>
              <w:t>Bebi</w:t>
            </w:r>
            <w:proofErr w:type="spellEnd"/>
          </w:p>
          <w:p w14:paraId="2D4EA2DD" w14:textId="77777777" w:rsidR="00C923D6" w:rsidRDefault="00C923D6" w:rsidP="00C923D6">
            <w:pPr>
              <w:spacing w:after="0" w:line="240" w:lineRule="auto"/>
              <w:ind w:left="463"/>
            </w:pPr>
            <w:r>
              <w:t>Bahnhofstrasse 1</w:t>
            </w:r>
          </w:p>
          <w:p w14:paraId="3CCAB521" w14:textId="77777777" w:rsidR="00C923D6" w:rsidRDefault="00C923D6" w:rsidP="00C923D6">
            <w:pPr>
              <w:spacing w:after="0" w:line="240" w:lineRule="auto"/>
              <w:ind w:left="463"/>
            </w:pPr>
            <w:r>
              <w:t>8808 Pfäffikon SZ</w:t>
            </w:r>
          </w:p>
          <w:p w14:paraId="708EB112" w14:textId="77777777" w:rsidR="00C923D6" w:rsidRDefault="00C923D6" w:rsidP="00154AE9">
            <w:pPr>
              <w:spacing w:after="0" w:line="240" w:lineRule="auto"/>
            </w:pPr>
          </w:p>
        </w:tc>
      </w:tr>
    </w:tbl>
    <w:p w14:paraId="3F78A153" w14:textId="77777777" w:rsidR="00154AE9" w:rsidRDefault="00154AE9" w:rsidP="00154AE9">
      <w:pPr>
        <w:spacing w:after="0" w:line="240" w:lineRule="auto"/>
      </w:pPr>
    </w:p>
    <w:p w14:paraId="56153CBC" w14:textId="77777777" w:rsidR="00F26982" w:rsidRDefault="00F26982" w:rsidP="00154AE9">
      <w:pPr>
        <w:spacing w:after="0" w:line="240" w:lineRule="auto"/>
      </w:pPr>
    </w:p>
    <w:p w14:paraId="07C7D97C" w14:textId="77777777" w:rsidR="00F26982" w:rsidRDefault="00F26982" w:rsidP="00154AE9">
      <w:pPr>
        <w:spacing w:after="0" w:line="240" w:lineRule="auto"/>
      </w:pPr>
    </w:p>
    <w:p w14:paraId="18EF0DB7" w14:textId="77777777" w:rsidR="00F26982" w:rsidRDefault="00F26982" w:rsidP="00154AE9">
      <w:pPr>
        <w:spacing w:after="0" w:line="240" w:lineRule="auto"/>
      </w:pPr>
    </w:p>
    <w:p w14:paraId="14A79957" w14:textId="77777777" w:rsidR="00A76AAE" w:rsidRDefault="00A76AAE" w:rsidP="00A76AAE">
      <w:pPr>
        <w:spacing w:after="0" w:line="240" w:lineRule="auto"/>
        <w:ind w:left="5103"/>
        <w:rPr>
          <w:b/>
        </w:rPr>
      </w:pPr>
      <w:r>
        <w:rPr>
          <w:b/>
        </w:rPr>
        <w:t>Rapperswil</w:t>
      </w:r>
      <w:r w:rsidRPr="00691B74">
        <w:rPr>
          <w:b/>
        </w:rPr>
        <w:t xml:space="preserve">, </w:t>
      </w:r>
      <w:r w:rsidRPr="00691B74">
        <w:rPr>
          <w:b/>
        </w:rPr>
        <w:fldChar w:fldCharType="begin"/>
      </w:r>
      <w:r w:rsidRPr="00691B74">
        <w:rPr>
          <w:b/>
        </w:rPr>
        <w:instrText xml:space="preserve"> </w:instrText>
      </w:r>
      <w:r>
        <w:rPr>
          <w:b/>
        </w:rPr>
        <w:instrText>TIME</w:instrText>
      </w:r>
      <w:r w:rsidRPr="00691B74">
        <w:rPr>
          <w:b/>
        </w:rPr>
        <w:instrText xml:space="preserve"> \@ "</w:instrText>
      </w:r>
      <w:r>
        <w:rPr>
          <w:b/>
        </w:rPr>
        <w:instrText>dd.MM.yyyy</w:instrText>
      </w:r>
      <w:r w:rsidRPr="00691B74">
        <w:rPr>
          <w:b/>
        </w:rPr>
        <w:instrText xml:space="preserve">" </w:instrText>
      </w:r>
      <w:r w:rsidRPr="00691B74">
        <w:rPr>
          <w:b/>
        </w:rPr>
        <w:fldChar w:fldCharType="separate"/>
      </w:r>
      <w:r w:rsidR="00DC65A6">
        <w:rPr>
          <w:b/>
          <w:noProof/>
        </w:rPr>
        <w:t>01.09.2016</w:t>
      </w:r>
      <w:r w:rsidRPr="00691B74">
        <w:rPr>
          <w:b/>
        </w:rPr>
        <w:fldChar w:fldCharType="end"/>
      </w:r>
    </w:p>
    <w:p w14:paraId="7F40BDDB" w14:textId="77777777" w:rsidR="00A76AAE" w:rsidRDefault="00A76AAE" w:rsidP="00A76AAE">
      <w:pPr>
        <w:spacing w:after="0" w:line="240" w:lineRule="auto"/>
        <w:rPr>
          <w:b/>
        </w:rPr>
      </w:pPr>
    </w:p>
    <w:p w14:paraId="71C07357" w14:textId="731C42D7" w:rsidR="00A76AAE" w:rsidRPr="004E4EC0" w:rsidRDefault="003E233A" w:rsidP="00A76AAE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Sponsoringv</w:t>
      </w:r>
      <w:r w:rsidR="000E2EA8" w:rsidRPr="004E4EC0">
        <w:rPr>
          <w:b/>
          <w:sz w:val="28"/>
        </w:rPr>
        <w:t>ertrag</w:t>
      </w:r>
      <w:proofErr w:type="spellEnd"/>
    </w:p>
    <w:p w14:paraId="7F15C950" w14:textId="77777777" w:rsidR="00A76AAE" w:rsidRDefault="00A76AAE" w:rsidP="00A76AAE">
      <w:pPr>
        <w:spacing w:after="0" w:line="240" w:lineRule="auto"/>
        <w:rPr>
          <w:b/>
        </w:rPr>
      </w:pPr>
    </w:p>
    <w:p w14:paraId="0253A64E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>Geschätzter Robert</w:t>
      </w:r>
    </w:p>
    <w:p w14:paraId="0DDB56C6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3BDCA123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>Wir freuen uns sehr, euch als Sponsor begrüssen zu dürfen!</w:t>
      </w:r>
    </w:p>
    <w:p w14:paraId="2179247A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5E1FB0D6" w14:textId="5E760BDB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 xml:space="preserve">Im Anhang findest du unseren </w:t>
      </w:r>
      <w:proofErr w:type="spellStart"/>
      <w:r w:rsidRPr="003E233A">
        <w:rPr>
          <w:sz w:val="24"/>
          <w:lang w:val="de-CH"/>
        </w:rPr>
        <w:t>Sponsoringvertrag</w:t>
      </w:r>
      <w:proofErr w:type="spellEnd"/>
      <w:r w:rsidRPr="003E233A">
        <w:rPr>
          <w:sz w:val="24"/>
          <w:lang w:val="de-CH"/>
        </w:rPr>
        <w:t xml:space="preserve"> gemäss den Abmachungen per E-Mail. Wir wären froh, wenn du ein Exemplar unterschrieben wieder an uns retournieren könntest. Herzlichen Dank!</w:t>
      </w:r>
    </w:p>
    <w:p w14:paraId="71B1B6FC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00CFEBEC" w14:textId="2C01424D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 xml:space="preserve">Im Anhang findest du </w:t>
      </w:r>
      <w:r w:rsidR="002A7FE1">
        <w:rPr>
          <w:sz w:val="24"/>
          <w:lang w:val="de-CH"/>
        </w:rPr>
        <w:t>zudem ein paar Exemplare unseres</w:t>
      </w:r>
      <w:r w:rsidRPr="003E233A">
        <w:rPr>
          <w:sz w:val="24"/>
          <w:lang w:val="de-CH"/>
        </w:rPr>
        <w:t xml:space="preserve"> Flyer</w:t>
      </w:r>
      <w:r w:rsidR="002A7FE1">
        <w:rPr>
          <w:sz w:val="24"/>
          <w:lang w:val="de-CH"/>
        </w:rPr>
        <w:t>s</w:t>
      </w:r>
      <w:r w:rsidRPr="003E233A">
        <w:rPr>
          <w:sz w:val="24"/>
          <w:lang w:val="de-CH"/>
        </w:rPr>
        <w:t>. Wir hoffen, er gefällt euch.</w:t>
      </w:r>
    </w:p>
    <w:p w14:paraId="49C5C700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</w:p>
    <w:p w14:paraId="437022BE" w14:textId="77777777" w:rsidR="00B67B49" w:rsidRPr="003E233A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t>Wir freuen uns auf eine gute Zusammenarbeit!</w:t>
      </w:r>
    </w:p>
    <w:p w14:paraId="439A6F9C" w14:textId="3FF1A166" w:rsidR="00B67B49" w:rsidRDefault="00B67B49" w:rsidP="00B67B49">
      <w:pPr>
        <w:spacing w:after="0" w:line="240" w:lineRule="auto"/>
        <w:rPr>
          <w:sz w:val="24"/>
          <w:lang w:val="de-CH"/>
        </w:rPr>
      </w:pPr>
      <w:r w:rsidRPr="003E233A">
        <w:rPr>
          <w:sz w:val="24"/>
          <w:lang w:val="de-CH"/>
        </w:rPr>
        <w:br/>
        <w:t>Beste Grüsse</w:t>
      </w:r>
      <w:r w:rsidRPr="003E233A">
        <w:rPr>
          <w:rFonts w:ascii="MingLiU" w:eastAsia="MingLiU" w:hAnsi="MingLiU" w:cs="MingLiU"/>
          <w:sz w:val="24"/>
          <w:lang w:val="de-CH"/>
        </w:rPr>
        <w:br/>
      </w:r>
      <w:r w:rsidRPr="003E233A">
        <w:rPr>
          <w:sz w:val="24"/>
          <w:lang w:val="de-CH"/>
        </w:rPr>
        <w:t>Der open\HSR Vorstand</w:t>
      </w:r>
      <w:r w:rsidRPr="003E233A">
        <w:rPr>
          <w:rFonts w:ascii="MingLiU" w:eastAsia="MingLiU" w:hAnsi="MingLiU" w:cs="MingLiU"/>
          <w:sz w:val="24"/>
          <w:lang w:val="de-CH"/>
        </w:rPr>
        <w:br/>
      </w:r>
      <w:proofErr w:type="spellStart"/>
      <w:r w:rsidRPr="003E233A">
        <w:rPr>
          <w:sz w:val="24"/>
          <w:lang w:val="de-CH"/>
        </w:rPr>
        <w:t>i.v.</w:t>
      </w:r>
      <w:proofErr w:type="spellEnd"/>
      <w:r w:rsidRPr="003E233A">
        <w:rPr>
          <w:sz w:val="24"/>
          <w:lang w:val="de-CH"/>
        </w:rPr>
        <w:t xml:space="preserve"> Muriele Trentini (Kassierin)</w:t>
      </w:r>
    </w:p>
    <w:p w14:paraId="2B4F2719" w14:textId="77777777" w:rsidR="00C923D6" w:rsidRDefault="00C923D6" w:rsidP="00B67B49">
      <w:pPr>
        <w:spacing w:after="0" w:line="240" w:lineRule="auto"/>
        <w:rPr>
          <w:sz w:val="24"/>
          <w:lang w:val="de-CH"/>
        </w:rPr>
      </w:pPr>
    </w:p>
    <w:p w14:paraId="169BB7B6" w14:textId="77777777" w:rsidR="00C923D6" w:rsidRDefault="00C923D6" w:rsidP="00B67B49">
      <w:pPr>
        <w:spacing w:after="0" w:line="240" w:lineRule="auto"/>
        <w:rPr>
          <w:sz w:val="24"/>
          <w:lang w:val="de-CH"/>
        </w:rPr>
      </w:pPr>
    </w:p>
    <w:p w14:paraId="6EE37B7C" w14:textId="77777777" w:rsidR="00C923D6" w:rsidRDefault="00C923D6" w:rsidP="00B67B49">
      <w:pPr>
        <w:spacing w:after="0" w:line="240" w:lineRule="auto"/>
        <w:rPr>
          <w:sz w:val="24"/>
          <w:lang w:val="de-CH"/>
        </w:rPr>
      </w:pPr>
    </w:p>
    <w:p w14:paraId="280530FF" w14:textId="55952765" w:rsidR="00C923D6" w:rsidRDefault="005C5CC2" w:rsidP="00B67B49">
      <w:pPr>
        <w:spacing w:after="0" w:line="240" w:lineRule="auto"/>
        <w:rPr>
          <w:sz w:val="24"/>
          <w:lang w:val="de-CH"/>
        </w:rPr>
      </w:pPr>
      <w:r>
        <w:rPr>
          <w:sz w:val="24"/>
          <w:lang w:val="de-CH"/>
        </w:rPr>
        <w:t>Kontoverbindung</w:t>
      </w:r>
      <w:r w:rsidR="00F26982">
        <w:rPr>
          <w:sz w:val="24"/>
          <w:lang w:val="de-CH"/>
        </w:rPr>
        <w:t xml:space="preserve">, </w:t>
      </w:r>
      <w:proofErr w:type="spellStart"/>
      <w:r w:rsidR="00F26982" w:rsidRPr="00F26982">
        <w:rPr>
          <w:sz w:val="24"/>
          <w:lang w:val="de-CH"/>
        </w:rPr>
        <w:t>St.Galler</w:t>
      </w:r>
      <w:proofErr w:type="spellEnd"/>
      <w:r w:rsidR="00F26982" w:rsidRPr="00F26982">
        <w:rPr>
          <w:sz w:val="24"/>
          <w:lang w:val="de-CH"/>
        </w:rPr>
        <w:t xml:space="preserve"> Kantonalbank AG</w:t>
      </w:r>
    </w:p>
    <w:p w14:paraId="4C584D18" w14:textId="79401B92" w:rsidR="005C5CC2" w:rsidRPr="005C5CC2" w:rsidRDefault="005C5CC2" w:rsidP="005C5CC2">
      <w:pPr>
        <w:spacing w:after="0" w:line="240" w:lineRule="auto"/>
        <w:rPr>
          <w:b/>
          <w:sz w:val="24"/>
          <w:lang w:val="de-CH"/>
        </w:rPr>
      </w:pPr>
      <w:r w:rsidRPr="005C5CC2">
        <w:rPr>
          <w:b/>
          <w:sz w:val="24"/>
          <w:lang w:val="de-CH"/>
        </w:rPr>
        <w:t>open\HSR</w:t>
      </w:r>
    </w:p>
    <w:p w14:paraId="75EC1A21" w14:textId="77777777" w:rsidR="005C5CC2" w:rsidRDefault="005C5CC2" w:rsidP="005C5CC2">
      <w:pPr>
        <w:spacing w:after="0" w:line="240" w:lineRule="auto"/>
        <w:rPr>
          <w:sz w:val="24"/>
          <w:lang w:val="de-CH"/>
        </w:rPr>
      </w:pPr>
      <w:r w:rsidRPr="005C5CC2">
        <w:rPr>
          <w:sz w:val="24"/>
          <w:lang w:val="de-CH"/>
        </w:rPr>
        <w:t>Vereinskonto CHF 6211.9857.2000</w:t>
      </w:r>
    </w:p>
    <w:p w14:paraId="72927FDC" w14:textId="7DB34AA3" w:rsidR="005C5CC2" w:rsidRPr="005C5CC2" w:rsidRDefault="005C5CC2" w:rsidP="005C5CC2">
      <w:pPr>
        <w:spacing w:after="0" w:line="240" w:lineRule="auto"/>
        <w:rPr>
          <w:sz w:val="24"/>
          <w:lang w:val="de-CH"/>
        </w:rPr>
      </w:pPr>
      <w:r w:rsidRPr="005C5CC2">
        <w:rPr>
          <w:sz w:val="24"/>
          <w:lang w:val="de-CH"/>
        </w:rPr>
        <w:t xml:space="preserve">IBAN CH13 0078 1621 1985 7200 0 </w:t>
      </w:r>
    </w:p>
    <w:p w14:paraId="6A355E4E" w14:textId="77777777" w:rsidR="00C923D6" w:rsidRPr="003E233A" w:rsidRDefault="00C923D6" w:rsidP="00B67B49">
      <w:pPr>
        <w:spacing w:after="0" w:line="240" w:lineRule="auto"/>
        <w:rPr>
          <w:sz w:val="24"/>
          <w:lang w:val="de-CH"/>
        </w:rPr>
      </w:pPr>
    </w:p>
    <w:p w14:paraId="35564C45" w14:textId="04AA68FA" w:rsidR="00A76AAE" w:rsidRPr="003E233A" w:rsidRDefault="00A76AAE" w:rsidP="00154AE9">
      <w:pPr>
        <w:spacing w:after="0" w:line="240" w:lineRule="auto"/>
        <w:rPr>
          <w:lang w:val="de-CH"/>
        </w:rPr>
      </w:pPr>
      <w:r w:rsidRPr="003E233A">
        <w:rPr>
          <w:sz w:val="24"/>
          <w:lang w:val="de-CH"/>
        </w:rPr>
        <w:br w:type="page"/>
      </w:r>
    </w:p>
    <w:p w14:paraId="1889F31F" w14:textId="77777777" w:rsidR="005762FE" w:rsidRDefault="005762FE" w:rsidP="00154AE9">
      <w:pPr>
        <w:spacing w:after="0" w:line="240" w:lineRule="auto"/>
      </w:pPr>
    </w:p>
    <w:p w14:paraId="1F5F637F" w14:textId="77777777" w:rsidR="008245A6" w:rsidRDefault="008245A6" w:rsidP="00154AE9">
      <w:pPr>
        <w:spacing w:after="0" w:line="240" w:lineRule="auto"/>
      </w:pPr>
    </w:p>
    <w:p w14:paraId="13F44E9A" w14:textId="77777777" w:rsidR="008C0C57" w:rsidRDefault="008C0C57" w:rsidP="002F41BA">
      <w:pPr>
        <w:spacing w:after="0" w:line="240" w:lineRule="auto"/>
        <w:ind w:left="5103"/>
        <w:rPr>
          <w:b/>
        </w:rPr>
      </w:pPr>
    </w:p>
    <w:p w14:paraId="4AB8BA3F" w14:textId="77777777" w:rsidR="00906D05" w:rsidRPr="00691B74" w:rsidRDefault="00346214" w:rsidP="002F41BA">
      <w:pPr>
        <w:spacing w:after="0" w:line="240" w:lineRule="auto"/>
        <w:ind w:left="5103"/>
        <w:rPr>
          <w:b/>
        </w:rPr>
      </w:pPr>
      <w:r>
        <w:rPr>
          <w:b/>
        </w:rPr>
        <w:t>Rapperswil</w:t>
      </w:r>
      <w:r w:rsidR="00691B74" w:rsidRPr="00691B74">
        <w:rPr>
          <w:b/>
        </w:rPr>
        <w:t xml:space="preserve">, </w:t>
      </w:r>
      <w:r w:rsidR="00691B74" w:rsidRPr="00691B74">
        <w:rPr>
          <w:b/>
        </w:rPr>
        <w:fldChar w:fldCharType="begin"/>
      </w:r>
      <w:r w:rsidR="00691B74" w:rsidRPr="00691B74">
        <w:rPr>
          <w:b/>
        </w:rPr>
        <w:instrText xml:space="preserve"> </w:instrText>
      </w:r>
      <w:r w:rsidR="00222AE5">
        <w:rPr>
          <w:b/>
        </w:rPr>
        <w:instrText>TIME</w:instrText>
      </w:r>
      <w:r w:rsidR="00691B74" w:rsidRPr="00691B74">
        <w:rPr>
          <w:b/>
        </w:rPr>
        <w:instrText xml:space="preserve"> \@ "</w:instrText>
      </w:r>
      <w:r w:rsidR="00222AE5">
        <w:rPr>
          <w:b/>
        </w:rPr>
        <w:instrText>dd.MM.yyyy</w:instrText>
      </w:r>
      <w:r w:rsidR="00691B74" w:rsidRPr="00691B74">
        <w:rPr>
          <w:b/>
        </w:rPr>
        <w:instrText xml:space="preserve">" </w:instrText>
      </w:r>
      <w:r w:rsidR="00691B74" w:rsidRPr="00691B74">
        <w:rPr>
          <w:b/>
        </w:rPr>
        <w:fldChar w:fldCharType="separate"/>
      </w:r>
      <w:r w:rsidR="00DC65A6">
        <w:rPr>
          <w:b/>
          <w:noProof/>
        </w:rPr>
        <w:t>01.09.2016</w:t>
      </w:r>
      <w:r w:rsidR="00691B74" w:rsidRPr="00691B74">
        <w:rPr>
          <w:b/>
        </w:rPr>
        <w:fldChar w:fldCharType="end"/>
      </w:r>
    </w:p>
    <w:p w14:paraId="2BCDF228" w14:textId="77777777" w:rsidR="00906D05" w:rsidRDefault="00906D05" w:rsidP="00154AE9">
      <w:pPr>
        <w:spacing w:after="0" w:line="240" w:lineRule="auto"/>
      </w:pPr>
    </w:p>
    <w:p w14:paraId="16CFB842" w14:textId="77777777" w:rsidR="00906D05" w:rsidRDefault="00906D05" w:rsidP="00154AE9">
      <w:pPr>
        <w:spacing w:after="0" w:line="240" w:lineRule="auto"/>
      </w:pPr>
    </w:p>
    <w:p w14:paraId="39DC79A5" w14:textId="77777777" w:rsidR="00311B3C" w:rsidRPr="00275203" w:rsidRDefault="00346214" w:rsidP="00154AE9">
      <w:pPr>
        <w:spacing w:after="0" w:line="240" w:lineRule="auto"/>
        <w:rPr>
          <w:b/>
        </w:rPr>
      </w:pPr>
      <w:proofErr w:type="spellStart"/>
      <w:r>
        <w:rPr>
          <w:b/>
        </w:rPr>
        <w:t>Sponsoringvertrag</w:t>
      </w:r>
      <w:proofErr w:type="spellEnd"/>
    </w:p>
    <w:p w14:paraId="5A337539" w14:textId="77777777" w:rsidR="00154AE9" w:rsidRDefault="00154AE9" w:rsidP="00154AE9">
      <w:pPr>
        <w:spacing w:after="0" w:line="240" w:lineRule="auto"/>
      </w:pPr>
    </w:p>
    <w:p w14:paraId="3BB4A471" w14:textId="77777777" w:rsidR="00346214" w:rsidRDefault="00346214" w:rsidP="00346214">
      <w:pPr>
        <w:spacing w:after="0" w:line="360" w:lineRule="auto"/>
        <w:jc w:val="both"/>
      </w:pPr>
      <w:r>
        <w:t>Zwischen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346214" w14:paraId="7B73F5AC" w14:textId="77777777" w:rsidTr="00346214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56297" w14:textId="77777777" w:rsidR="00346214" w:rsidRDefault="00346214" w:rsidP="00702687">
            <w:pPr>
              <w:spacing w:after="0" w:line="240" w:lineRule="auto"/>
              <w:jc w:val="both"/>
            </w:pPr>
            <w:r>
              <w:t>Verein open\HSR</w:t>
            </w:r>
          </w:p>
        </w:tc>
      </w:tr>
    </w:tbl>
    <w:p w14:paraId="2AA4B7E1" w14:textId="77777777" w:rsidR="00346214" w:rsidRDefault="00346214" w:rsidP="00702687">
      <w:pPr>
        <w:spacing w:after="0" w:line="240" w:lineRule="auto"/>
        <w:jc w:val="both"/>
      </w:pPr>
    </w:p>
    <w:p w14:paraId="0C2EF7E7" w14:textId="77777777" w:rsidR="00346214" w:rsidRDefault="00346214" w:rsidP="00346214">
      <w:pPr>
        <w:spacing w:after="0" w:line="360" w:lineRule="auto"/>
      </w:pPr>
      <w:r>
        <w:t>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346214" w14:paraId="05908742" w14:textId="77777777" w:rsidTr="00346214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8FF23" w14:textId="2723AC59" w:rsidR="00346214" w:rsidRDefault="00346214" w:rsidP="00154AE9">
            <w:pPr>
              <w:spacing w:after="0" w:line="240" w:lineRule="auto"/>
            </w:pPr>
            <w:proofErr w:type="spellStart"/>
            <w:r>
              <w:t>Amétiq</w:t>
            </w:r>
            <w:proofErr w:type="spellEnd"/>
            <w:r w:rsidR="008A715E">
              <w:t xml:space="preserve"> AG</w:t>
            </w:r>
          </w:p>
        </w:tc>
      </w:tr>
    </w:tbl>
    <w:p w14:paraId="14A1A288" w14:textId="77777777" w:rsidR="00346214" w:rsidRDefault="00346214" w:rsidP="00154AE9">
      <w:pPr>
        <w:spacing w:after="0" w:line="240" w:lineRule="auto"/>
      </w:pPr>
    </w:p>
    <w:p w14:paraId="17E4F92F" w14:textId="77777777" w:rsidR="00702687" w:rsidRDefault="00702687" w:rsidP="00154AE9">
      <w:pPr>
        <w:spacing w:after="0" w:line="240" w:lineRule="auto"/>
      </w:pPr>
    </w:p>
    <w:p w14:paraId="46383601" w14:textId="77777777" w:rsidR="00275203" w:rsidRPr="008B0B43" w:rsidRDefault="00A56E84" w:rsidP="00154AE9">
      <w:pPr>
        <w:spacing w:after="0" w:line="240" w:lineRule="auto"/>
        <w:rPr>
          <w:sz w:val="28"/>
        </w:rPr>
      </w:pPr>
      <w:r w:rsidRPr="008B0B43">
        <w:rPr>
          <w:sz w:val="28"/>
        </w:rPr>
        <w:t>Optionen: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717"/>
        <w:gridCol w:w="6874"/>
      </w:tblGrid>
      <w:tr w:rsidR="00346214" w14:paraId="35B9479F" w14:textId="77777777" w:rsidTr="00A56E84">
        <w:tc>
          <w:tcPr>
            <w:tcW w:w="485" w:type="dxa"/>
          </w:tcPr>
          <w:p w14:paraId="757C9DA8" w14:textId="77777777" w:rsidR="00346214" w:rsidRDefault="00A56E84" w:rsidP="00346214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754" w:type="dxa"/>
          </w:tcPr>
          <w:p w14:paraId="48B92B85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>CHF 200.-/Jahr</w:t>
            </w:r>
          </w:p>
        </w:tc>
        <w:tc>
          <w:tcPr>
            <w:tcW w:w="7048" w:type="dxa"/>
          </w:tcPr>
          <w:p w14:paraId="02C75FF7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 xml:space="preserve">Platzierung eines Logos auf der Homepage im </w:t>
            </w:r>
            <w:proofErr w:type="spellStart"/>
            <w:r>
              <w:t>Footer</w:t>
            </w:r>
            <w:proofErr w:type="spellEnd"/>
          </w:p>
        </w:tc>
      </w:tr>
      <w:tr w:rsidR="00346214" w14:paraId="3CFFBA74" w14:textId="77777777" w:rsidTr="00A56E84">
        <w:tc>
          <w:tcPr>
            <w:tcW w:w="485" w:type="dxa"/>
          </w:tcPr>
          <w:p w14:paraId="1FFD5DC8" w14:textId="77777777" w:rsidR="00346214" w:rsidRDefault="00A56E84" w:rsidP="00346214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754" w:type="dxa"/>
          </w:tcPr>
          <w:p w14:paraId="560382EB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>CHF 400.-/Jahr</w:t>
            </w:r>
          </w:p>
        </w:tc>
        <w:tc>
          <w:tcPr>
            <w:tcW w:w="7048" w:type="dxa"/>
          </w:tcPr>
          <w:p w14:paraId="5FC2533A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 xml:space="preserve">zusätzliche Platzierung des Logos auf unserem Flyer in </w:t>
            </w:r>
            <w:proofErr w:type="spellStart"/>
            <w:r>
              <w:t>Briefmarkengrösse</w:t>
            </w:r>
            <w:proofErr w:type="spellEnd"/>
          </w:p>
        </w:tc>
      </w:tr>
      <w:tr w:rsidR="00346214" w14:paraId="4AE934FC" w14:textId="77777777" w:rsidTr="00A56E84">
        <w:tc>
          <w:tcPr>
            <w:tcW w:w="485" w:type="dxa"/>
          </w:tcPr>
          <w:p w14:paraId="39A0BA93" w14:textId="77777777" w:rsidR="00346214" w:rsidRDefault="00A56E84" w:rsidP="00346214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754" w:type="dxa"/>
          </w:tcPr>
          <w:p w14:paraId="66226959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>
              <w:t>CHF 600.-/Jahr</w:t>
            </w:r>
          </w:p>
        </w:tc>
        <w:tc>
          <w:tcPr>
            <w:tcW w:w="7048" w:type="dxa"/>
          </w:tcPr>
          <w:p w14:paraId="51307444" w14:textId="77777777" w:rsidR="00346214" w:rsidRDefault="00346214" w:rsidP="00346214">
            <w:pPr>
              <w:pStyle w:val="ListParagraph"/>
              <w:spacing w:before="40" w:after="40" w:line="240" w:lineRule="auto"/>
              <w:ind w:left="0"/>
            </w:pPr>
            <w:r w:rsidRPr="00346214">
              <w:t xml:space="preserve">zusätzliches Aufhängen des Logos bei vom open\HSR veranstalteten Anlässen </w:t>
            </w:r>
            <w:r>
              <w:t>im A4-Format</w:t>
            </w:r>
          </w:p>
        </w:tc>
      </w:tr>
    </w:tbl>
    <w:p w14:paraId="6FA2910B" w14:textId="77777777" w:rsidR="00E77ACE" w:rsidRDefault="00E77ACE" w:rsidP="00346214">
      <w:pPr>
        <w:pStyle w:val="ListParagraph"/>
        <w:spacing w:after="0" w:line="240" w:lineRule="auto"/>
        <w:ind w:left="0"/>
      </w:pPr>
    </w:p>
    <w:p w14:paraId="4AA3499B" w14:textId="77777777" w:rsidR="00A56E84" w:rsidRPr="008B0B43" w:rsidRDefault="00A56E84" w:rsidP="00346214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Vereinbarte Leistung:</w:t>
      </w:r>
    </w:p>
    <w:p w14:paraId="64D19112" w14:textId="7B4F2AA3" w:rsidR="008A715E" w:rsidRDefault="00A56E84" w:rsidP="00346214">
      <w:pPr>
        <w:pStyle w:val="ListParagraph"/>
        <w:spacing w:after="0" w:line="240" w:lineRule="auto"/>
        <w:ind w:left="0"/>
        <w:rPr>
          <w:b/>
        </w:rPr>
      </w:pPr>
      <w:r w:rsidRPr="00A56E84">
        <w:rPr>
          <w:b/>
        </w:rPr>
        <w:t xml:space="preserve">Option 2 für </w:t>
      </w:r>
      <w:r w:rsidR="008A715E">
        <w:rPr>
          <w:b/>
        </w:rPr>
        <w:t>die drei Logos</w:t>
      </w:r>
      <w:r w:rsidRPr="00A56E84">
        <w:rPr>
          <w:b/>
        </w:rPr>
        <w:t xml:space="preserve">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banking</w:t>
      </w:r>
      <w:proofErr w:type="spellEnd"/>
      <w:r w:rsidRPr="00A56E84">
        <w:rPr>
          <w:b/>
        </w:rPr>
        <w:t xml:space="preserve">,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connect</w:t>
      </w:r>
      <w:proofErr w:type="spellEnd"/>
      <w:r w:rsidRPr="00A56E84">
        <w:rPr>
          <w:b/>
        </w:rPr>
        <w:t xml:space="preserve"> &amp;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medical</w:t>
      </w:r>
      <w:proofErr w:type="spellEnd"/>
      <w:r w:rsidRPr="00A56E84">
        <w:rPr>
          <w:b/>
        </w:rPr>
        <w:t xml:space="preserve"> im </w:t>
      </w:r>
      <w:r w:rsidR="002E2CF9" w:rsidRPr="00A56E84">
        <w:rPr>
          <w:b/>
        </w:rPr>
        <w:t>Gesamtwert</w:t>
      </w:r>
      <w:r w:rsidRPr="00A56E84">
        <w:rPr>
          <w:b/>
        </w:rPr>
        <w:t xml:space="preserve"> von CHF 1200.-/Jahr</w:t>
      </w:r>
      <w:r w:rsidR="008A715E">
        <w:rPr>
          <w:b/>
        </w:rPr>
        <w:t>.</w:t>
      </w:r>
    </w:p>
    <w:p w14:paraId="754BADD3" w14:textId="7EA2404A" w:rsidR="00A56E84" w:rsidRDefault="008A715E" w:rsidP="00346214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t>Der Flyer wird an die erstsemestrigen Informatikstudenten abgegeben und liegt an unseren Anlässen auf.</w:t>
      </w:r>
    </w:p>
    <w:p w14:paraId="3757EB99" w14:textId="77777777" w:rsidR="00A76AAE" w:rsidRDefault="00A76AAE" w:rsidP="00346214">
      <w:pPr>
        <w:pStyle w:val="ListParagraph"/>
        <w:spacing w:after="0" w:line="240" w:lineRule="auto"/>
        <w:ind w:left="0"/>
        <w:rPr>
          <w:b/>
        </w:rPr>
      </w:pPr>
    </w:p>
    <w:p w14:paraId="42F60AD9" w14:textId="59FFE4CD" w:rsidR="00A76AAE" w:rsidRPr="008B0B43" w:rsidRDefault="000E2EA8" w:rsidP="00346214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Konditionen</w:t>
      </w:r>
      <w:r w:rsidR="00A76AAE" w:rsidRPr="008B0B43">
        <w:rPr>
          <w:sz w:val="28"/>
        </w:rPr>
        <w:t>:</w:t>
      </w:r>
    </w:p>
    <w:p w14:paraId="740AFE7F" w14:textId="50A8A03B" w:rsidR="00A76AAE" w:rsidRDefault="00A76AAE" w:rsidP="00346214">
      <w:pPr>
        <w:pStyle w:val="ListParagraph"/>
        <w:spacing w:after="0" w:line="240" w:lineRule="auto"/>
        <w:ind w:left="0"/>
      </w:pPr>
      <w:r w:rsidRPr="00A76AAE">
        <w:t>Der Vereinbarte Betrag ist vor Inkrafttreten der Vertragslaufzeit an den open\HSR zu entrichten.</w:t>
      </w:r>
    </w:p>
    <w:p w14:paraId="7017CBCD" w14:textId="6746440B" w:rsidR="00A76AAE" w:rsidRDefault="00A76AAE" w:rsidP="00346214">
      <w:pPr>
        <w:pStyle w:val="ListParagraph"/>
        <w:spacing w:after="0" w:line="240" w:lineRule="auto"/>
        <w:ind w:left="0"/>
      </w:pPr>
      <w:r>
        <w:t>Der Vertrag bezieht sich nur auf die hier festgelegten Verpflichtungen und Kosten. Weitere Verpflichtungen und Kosten sind ausgeschlossen.</w:t>
      </w:r>
    </w:p>
    <w:p w14:paraId="735874C8" w14:textId="2E69CC9E" w:rsidR="00A56E84" w:rsidRDefault="00A76AAE" w:rsidP="00346214">
      <w:pPr>
        <w:pStyle w:val="ListParagraph"/>
        <w:spacing w:after="0" w:line="240" w:lineRule="auto"/>
        <w:ind w:left="0"/>
      </w:pPr>
      <w:r>
        <w:t xml:space="preserve">Nach Ablauf der Laufzeit wird der Vertrag automatisch nichtig. Bei Wunsch auf eine Verlängerung wird ein neuer Vertrag ausgestellt. </w:t>
      </w:r>
    </w:p>
    <w:p w14:paraId="2BDB8485" w14:textId="680DA0A8" w:rsidR="00A76AAE" w:rsidRDefault="00A76AAE" w:rsidP="00346214">
      <w:pPr>
        <w:pStyle w:val="ListParagraph"/>
        <w:spacing w:after="0" w:line="240" w:lineRule="auto"/>
        <w:ind w:left="0"/>
      </w:pPr>
      <w:r>
        <w:t>Bei vorzeitigem Abbruch des Vertrags, werden keine Kosten zurückerstattet und die Pflichten des open\HSR bleiben für die gesamte Laufzeit bestehen.</w:t>
      </w:r>
    </w:p>
    <w:p w14:paraId="238503AF" w14:textId="77777777" w:rsidR="00A56E84" w:rsidRDefault="00A56E84" w:rsidP="00346214">
      <w:pPr>
        <w:pStyle w:val="ListParagraph"/>
        <w:spacing w:after="0" w:line="240" w:lineRule="auto"/>
        <w:ind w:left="0"/>
      </w:pPr>
    </w:p>
    <w:p w14:paraId="40EB211F" w14:textId="77777777" w:rsidR="00346214" w:rsidRPr="008B0B43" w:rsidRDefault="00346214" w:rsidP="00346214">
      <w:pPr>
        <w:pStyle w:val="ListParagraph"/>
        <w:spacing w:after="0" w:line="360" w:lineRule="auto"/>
        <w:ind w:left="0"/>
        <w:rPr>
          <w:sz w:val="28"/>
        </w:rPr>
      </w:pPr>
      <w:r w:rsidRPr="008B0B43">
        <w:rPr>
          <w:sz w:val="28"/>
        </w:rPr>
        <w:t>Laufzeit des Vertrags: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346214" w14:paraId="39C3D1A9" w14:textId="77777777" w:rsidTr="00346214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28638" w14:textId="77777777" w:rsidR="00346214" w:rsidRDefault="00346214" w:rsidP="00346214">
            <w:pPr>
              <w:pStyle w:val="ListParagraph"/>
              <w:spacing w:after="0" w:line="240" w:lineRule="auto"/>
              <w:ind w:left="0"/>
            </w:pPr>
            <w:r>
              <w:t>01.10.2016 – 30.09.2017</w:t>
            </w:r>
          </w:p>
        </w:tc>
      </w:tr>
    </w:tbl>
    <w:p w14:paraId="284F0687" w14:textId="77777777" w:rsidR="00346214" w:rsidRDefault="00346214" w:rsidP="00346214">
      <w:pPr>
        <w:pStyle w:val="ListParagraph"/>
        <w:spacing w:after="0" w:line="360" w:lineRule="auto"/>
        <w:ind w:left="0"/>
      </w:pPr>
    </w:p>
    <w:p w14:paraId="7ABA437A" w14:textId="77777777" w:rsidR="00DD1B0C" w:rsidRDefault="00DD1B0C" w:rsidP="00346214">
      <w:pPr>
        <w:pStyle w:val="ListParagraph"/>
        <w:spacing w:after="0" w:line="360" w:lineRule="auto"/>
        <w:ind w:left="0"/>
      </w:pPr>
    </w:p>
    <w:p w14:paraId="56BBA8BD" w14:textId="1E9792FF" w:rsidR="00DD1B0C" w:rsidRDefault="00DD1B0C" w:rsidP="00346214">
      <w:pPr>
        <w:pStyle w:val="ListParagraph"/>
        <w:spacing w:after="0" w:line="360" w:lineRule="auto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07"/>
        <w:gridCol w:w="3027"/>
      </w:tblGrid>
      <w:tr w:rsidR="00DD1B0C" w14:paraId="66564FA1" w14:textId="77777777" w:rsidTr="00DC65A6">
        <w:trPr>
          <w:trHeight w:val="1144"/>
        </w:trPr>
        <w:tc>
          <w:tcPr>
            <w:tcW w:w="3037" w:type="dxa"/>
          </w:tcPr>
          <w:p w14:paraId="78453997" w14:textId="77777777" w:rsidR="00DD1B0C" w:rsidRDefault="00DD1B0C" w:rsidP="00346214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07" w:type="dxa"/>
          </w:tcPr>
          <w:p w14:paraId="12BF5B61" w14:textId="77777777" w:rsidR="00DD1B0C" w:rsidRDefault="00DD1B0C" w:rsidP="00346214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27" w:type="dxa"/>
          </w:tcPr>
          <w:p w14:paraId="52216617" w14:textId="77777777" w:rsidR="00DD1B0C" w:rsidRDefault="00DD1B0C" w:rsidP="00346214">
            <w:pPr>
              <w:pStyle w:val="ListParagraph"/>
              <w:spacing w:after="0" w:line="360" w:lineRule="auto"/>
              <w:ind w:left="0"/>
            </w:pPr>
          </w:p>
        </w:tc>
      </w:tr>
      <w:tr w:rsidR="00DD1B0C" w14:paraId="53C77090" w14:textId="77777777" w:rsidTr="00DC65A6">
        <w:tc>
          <w:tcPr>
            <w:tcW w:w="3037" w:type="dxa"/>
          </w:tcPr>
          <w:p w14:paraId="680F8118" w14:textId="3A287C88" w:rsidR="00CB4BCE" w:rsidRDefault="006E53E3" w:rsidP="00346214">
            <w:pPr>
              <w:pStyle w:val="ListParagraph"/>
              <w:spacing w:after="0" w:line="360" w:lineRule="auto"/>
              <w:ind w:left="0"/>
            </w:pPr>
            <w:r>
              <w:t xml:space="preserve">Ort, </w:t>
            </w:r>
            <w:r w:rsidR="00CB4BCE">
              <w:t>Datum</w:t>
            </w:r>
          </w:p>
          <w:p w14:paraId="1839B413" w14:textId="08155FE4" w:rsidR="00DD1B0C" w:rsidRDefault="00EE0331" w:rsidP="00346214">
            <w:pPr>
              <w:pStyle w:val="ListParagraph"/>
              <w:spacing w:after="0" w:line="360" w:lineRule="auto"/>
              <w:ind w:left="0"/>
            </w:pPr>
            <w:r>
              <w:t>Kassiererin</w:t>
            </w:r>
            <w:r w:rsidR="008A715E">
              <w:t xml:space="preserve"> open\HSR</w:t>
            </w:r>
          </w:p>
        </w:tc>
        <w:tc>
          <w:tcPr>
            <w:tcW w:w="3007" w:type="dxa"/>
          </w:tcPr>
          <w:p w14:paraId="725F4F19" w14:textId="77777777" w:rsidR="006E53E3" w:rsidRDefault="006E53E3" w:rsidP="00346214">
            <w:pPr>
              <w:pStyle w:val="ListParagraph"/>
              <w:spacing w:after="0" w:line="360" w:lineRule="auto"/>
              <w:ind w:left="0"/>
            </w:pPr>
          </w:p>
          <w:p w14:paraId="78BDF58C" w14:textId="370C6A85" w:rsidR="00EE0331" w:rsidRDefault="00EE0331" w:rsidP="00346214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27" w:type="dxa"/>
          </w:tcPr>
          <w:p w14:paraId="48D53713" w14:textId="744BE40F" w:rsidR="00CB4BCE" w:rsidRDefault="006E53E3" w:rsidP="00346214">
            <w:pPr>
              <w:pStyle w:val="ListParagraph"/>
              <w:spacing w:after="0" w:line="360" w:lineRule="auto"/>
              <w:ind w:left="0"/>
            </w:pPr>
            <w:r>
              <w:t xml:space="preserve">Ort, </w:t>
            </w:r>
            <w:r w:rsidR="00CB4BCE">
              <w:t>Datum</w:t>
            </w:r>
          </w:p>
          <w:p w14:paraId="2A81E1FD" w14:textId="37EF111C" w:rsidR="00DD1B0C" w:rsidRDefault="00DD1B0C" w:rsidP="00346214">
            <w:pPr>
              <w:pStyle w:val="ListParagraph"/>
              <w:spacing w:after="0" w:line="360" w:lineRule="auto"/>
              <w:ind w:left="0"/>
            </w:pPr>
            <w:proofErr w:type="spellStart"/>
            <w:r>
              <w:t>Amétiq</w:t>
            </w:r>
            <w:proofErr w:type="spellEnd"/>
            <w:r w:rsidR="008A715E">
              <w:t xml:space="preserve"> AG</w:t>
            </w:r>
          </w:p>
        </w:tc>
      </w:tr>
    </w:tbl>
    <w:p w14:paraId="5409848D" w14:textId="77777777" w:rsidR="00DC65A6" w:rsidRDefault="00DC65A6" w:rsidP="00DC65A6">
      <w:pPr>
        <w:spacing w:after="0" w:line="240" w:lineRule="auto"/>
        <w:ind w:left="5103"/>
        <w:rPr>
          <w:b/>
        </w:rPr>
      </w:pPr>
    </w:p>
    <w:p w14:paraId="0C2EE686" w14:textId="77777777" w:rsidR="00DC65A6" w:rsidRDefault="00DC65A6" w:rsidP="00DC65A6">
      <w:pPr>
        <w:spacing w:after="0" w:line="240" w:lineRule="auto"/>
        <w:ind w:left="5103"/>
        <w:rPr>
          <w:b/>
        </w:rPr>
      </w:pPr>
    </w:p>
    <w:p w14:paraId="7E4E5939" w14:textId="77777777" w:rsidR="00DC65A6" w:rsidRDefault="00DC65A6" w:rsidP="00DC65A6">
      <w:pPr>
        <w:spacing w:after="0" w:line="240" w:lineRule="auto"/>
        <w:ind w:left="5103"/>
        <w:rPr>
          <w:b/>
        </w:rPr>
      </w:pPr>
    </w:p>
    <w:p w14:paraId="43DD1CBB" w14:textId="77777777" w:rsidR="00DC65A6" w:rsidRPr="00691B74" w:rsidRDefault="00DC65A6" w:rsidP="00DC65A6">
      <w:pPr>
        <w:spacing w:after="0" w:line="240" w:lineRule="auto"/>
        <w:ind w:left="5103"/>
        <w:rPr>
          <w:b/>
        </w:rPr>
      </w:pPr>
      <w:r>
        <w:rPr>
          <w:b/>
        </w:rPr>
        <w:t>Rapperswil</w:t>
      </w:r>
      <w:r w:rsidRPr="00691B74">
        <w:rPr>
          <w:b/>
        </w:rPr>
        <w:t xml:space="preserve">, </w:t>
      </w:r>
      <w:r w:rsidRPr="00691B74">
        <w:rPr>
          <w:b/>
        </w:rPr>
        <w:fldChar w:fldCharType="begin"/>
      </w:r>
      <w:r w:rsidRPr="00691B74">
        <w:rPr>
          <w:b/>
        </w:rPr>
        <w:instrText xml:space="preserve"> </w:instrText>
      </w:r>
      <w:r>
        <w:rPr>
          <w:b/>
        </w:rPr>
        <w:instrText>TIME</w:instrText>
      </w:r>
      <w:r w:rsidRPr="00691B74">
        <w:rPr>
          <w:b/>
        </w:rPr>
        <w:instrText xml:space="preserve"> \@ "</w:instrText>
      </w:r>
      <w:r>
        <w:rPr>
          <w:b/>
        </w:rPr>
        <w:instrText>dd.MM.yyyy</w:instrText>
      </w:r>
      <w:r w:rsidRPr="00691B74">
        <w:rPr>
          <w:b/>
        </w:rPr>
        <w:instrText xml:space="preserve">" </w:instrText>
      </w:r>
      <w:r w:rsidRPr="00691B74">
        <w:rPr>
          <w:b/>
        </w:rPr>
        <w:fldChar w:fldCharType="separate"/>
      </w:r>
      <w:r>
        <w:rPr>
          <w:b/>
          <w:noProof/>
        </w:rPr>
        <w:t>01.09.2016</w:t>
      </w:r>
      <w:r w:rsidRPr="00691B74">
        <w:rPr>
          <w:b/>
        </w:rPr>
        <w:fldChar w:fldCharType="end"/>
      </w:r>
    </w:p>
    <w:p w14:paraId="14A41C2F" w14:textId="77777777" w:rsidR="00DC65A6" w:rsidRDefault="00DC65A6" w:rsidP="00DC65A6">
      <w:pPr>
        <w:spacing w:after="0" w:line="240" w:lineRule="auto"/>
      </w:pPr>
    </w:p>
    <w:p w14:paraId="76DA0047" w14:textId="77777777" w:rsidR="00DC65A6" w:rsidRDefault="00DC65A6" w:rsidP="00DC65A6">
      <w:pPr>
        <w:spacing w:after="0" w:line="240" w:lineRule="auto"/>
      </w:pPr>
    </w:p>
    <w:p w14:paraId="24498F64" w14:textId="77777777" w:rsidR="00DC65A6" w:rsidRPr="00275203" w:rsidRDefault="00DC65A6" w:rsidP="00DC65A6">
      <w:pPr>
        <w:spacing w:after="0" w:line="240" w:lineRule="auto"/>
        <w:rPr>
          <w:b/>
        </w:rPr>
      </w:pPr>
      <w:proofErr w:type="spellStart"/>
      <w:r>
        <w:rPr>
          <w:b/>
        </w:rPr>
        <w:t>Sponsoringvertrag</w:t>
      </w:r>
      <w:proofErr w:type="spellEnd"/>
    </w:p>
    <w:p w14:paraId="350EC2E0" w14:textId="77777777" w:rsidR="00DC65A6" w:rsidRDefault="00DC65A6" w:rsidP="00DC65A6">
      <w:pPr>
        <w:spacing w:after="0" w:line="240" w:lineRule="auto"/>
      </w:pPr>
    </w:p>
    <w:p w14:paraId="1256D329" w14:textId="77777777" w:rsidR="00DC65A6" w:rsidRDefault="00DC65A6" w:rsidP="00DC65A6">
      <w:pPr>
        <w:spacing w:after="0" w:line="360" w:lineRule="auto"/>
        <w:jc w:val="both"/>
      </w:pPr>
      <w:r>
        <w:t>Zwischen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DC65A6" w14:paraId="2A077069" w14:textId="77777777" w:rsidTr="00FA723C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F7FD2" w14:textId="77777777" w:rsidR="00DC65A6" w:rsidRDefault="00DC65A6" w:rsidP="00FA723C">
            <w:pPr>
              <w:spacing w:after="0" w:line="240" w:lineRule="auto"/>
              <w:jc w:val="both"/>
            </w:pPr>
            <w:r>
              <w:t>Verein open\HSR</w:t>
            </w:r>
          </w:p>
        </w:tc>
      </w:tr>
    </w:tbl>
    <w:p w14:paraId="7A702CCE" w14:textId="77777777" w:rsidR="00DC65A6" w:rsidRDefault="00DC65A6" w:rsidP="00DC65A6">
      <w:pPr>
        <w:spacing w:after="0" w:line="240" w:lineRule="auto"/>
        <w:jc w:val="both"/>
      </w:pPr>
    </w:p>
    <w:p w14:paraId="3C73D1AC" w14:textId="77777777" w:rsidR="00DC65A6" w:rsidRDefault="00DC65A6" w:rsidP="00DC65A6">
      <w:pPr>
        <w:spacing w:after="0" w:line="360" w:lineRule="auto"/>
      </w:pPr>
      <w:r>
        <w:t>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DC65A6" w14:paraId="1B9BF523" w14:textId="77777777" w:rsidTr="00FA723C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F909F" w14:textId="77777777" w:rsidR="00DC65A6" w:rsidRDefault="00DC65A6" w:rsidP="00FA723C">
            <w:pPr>
              <w:spacing w:after="0" w:line="240" w:lineRule="auto"/>
            </w:pPr>
            <w:proofErr w:type="spellStart"/>
            <w:r>
              <w:t>Amétiq</w:t>
            </w:r>
            <w:proofErr w:type="spellEnd"/>
            <w:r>
              <w:t xml:space="preserve"> AG</w:t>
            </w:r>
          </w:p>
        </w:tc>
      </w:tr>
    </w:tbl>
    <w:p w14:paraId="4917FD3B" w14:textId="77777777" w:rsidR="00DC65A6" w:rsidRDefault="00DC65A6" w:rsidP="00DC65A6">
      <w:pPr>
        <w:spacing w:after="0" w:line="240" w:lineRule="auto"/>
      </w:pPr>
    </w:p>
    <w:p w14:paraId="385A9F25" w14:textId="77777777" w:rsidR="00DC65A6" w:rsidRDefault="00DC65A6" w:rsidP="00DC65A6">
      <w:pPr>
        <w:spacing w:after="0" w:line="240" w:lineRule="auto"/>
      </w:pPr>
    </w:p>
    <w:p w14:paraId="079818B3" w14:textId="77777777" w:rsidR="00DC65A6" w:rsidRPr="008B0B43" w:rsidRDefault="00DC65A6" w:rsidP="00DC65A6">
      <w:pPr>
        <w:spacing w:after="0" w:line="240" w:lineRule="auto"/>
        <w:rPr>
          <w:sz w:val="28"/>
        </w:rPr>
      </w:pPr>
      <w:r w:rsidRPr="008B0B43">
        <w:rPr>
          <w:sz w:val="28"/>
        </w:rPr>
        <w:t>Optionen: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717"/>
        <w:gridCol w:w="6874"/>
      </w:tblGrid>
      <w:tr w:rsidR="00DC65A6" w14:paraId="16160CAD" w14:textId="77777777" w:rsidTr="00FA723C">
        <w:tc>
          <w:tcPr>
            <w:tcW w:w="485" w:type="dxa"/>
          </w:tcPr>
          <w:p w14:paraId="70F83EBA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754" w:type="dxa"/>
          </w:tcPr>
          <w:p w14:paraId="7E8B4C25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>CHF 200.-/Jahr</w:t>
            </w:r>
          </w:p>
        </w:tc>
        <w:tc>
          <w:tcPr>
            <w:tcW w:w="7048" w:type="dxa"/>
          </w:tcPr>
          <w:p w14:paraId="40F51AE8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 xml:space="preserve">Platzierung eines Logos auf der Homepage im </w:t>
            </w:r>
            <w:proofErr w:type="spellStart"/>
            <w:r>
              <w:t>Footer</w:t>
            </w:r>
            <w:proofErr w:type="spellEnd"/>
          </w:p>
        </w:tc>
      </w:tr>
      <w:tr w:rsidR="00DC65A6" w14:paraId="534D3E08" w14:textId="77777777" w:rsidTr="00FA723C">
        <w:tc>
          <w:tcPr>
            <w:tcW w:w="485" w:type="dxa"/>
          </w:tcPr>
          <w:p w14:paraId="66F10CE1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754" w:type="dxa"/>
          </w:tcPr>
          <w:p w14:paraId="4888113E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>CHF 400.-/Jahr</w:t>
            </w:r>
          </w:p>
        </w:tc>
        <w:tc>
          <w:tcPr>
            <w:tcW w:w="7048" w:type="dxa"/>
          </w:tcPr>
          <w:p w14:paraId="270A5AE1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 xml:space="preserve">zusätzliche Platzierung des Logos auf unserem Flyer in </w:t>
            </w:r>
            <w:proofErr w:type="spellStart"/>
            <w:r>
              <w:t>Briefmarkengrösse</w:t>
            </w:r>
            <w:proofErr w:type="spellEnd"/>
          </w:p>
        </w:tc>
      </w:tr>
      <w:tr w:rsidR="00DC65A6" w14:paraId="6A9AC538" w14:textId="77777777" w:rsidTr="00FA723C">
        <w:tc>
          <w:tcPr>
            <w:tcW w:w="485" w:type="dxa"/>
          </w:tcPr>
          <w:p w14:paraId="5551A002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754" w:type="dxa"/>
          </w:tcPr>
          <w:p w14:paraId="3774442B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>
              <w:t>CHF 600.-/Jahr</w:t>
            </w:r>
          </w:p>
        </w:tc>
        <w:tc>
          <w:tcPr>
            <w:tcW w:w="7048" w:type="dxa"/>
          </w:tcPr>
          <w:p w14:paraId="0267FE7D" w14:textId="77777777" w:rsidR="00DC65A6" w:rsidRDefault="00DC65A6" w:rsidP="00FA723C">
            <w:pPr>
              <w:pStyle w:val="ListParagraph"/>
              <w:spacing w:before="40" w:after="40" w:line="240" w:lineRule="auto"/>
              <w:ind w:left="0"/>
            </w:pPr>
            <w:r w:rsidRPr="00346214">
              <w:t xml:space="preserve">zusätzliches Aufhängen des Logos bei vom open\HSR veranstalteten Anlässen </w:t>
            </w:r>
            <w:r>
              <w:t>im A4-Format</w:t>
            </w:r>
          </w:p>
        </w:tc>
      </w:tr>
    </w:tbl>
    <w:p w14:paraId="4E8CDDF2" w14:textId="77777777" w:rsidR="00DC65A6" w:rsidRDefault="00DC65A6" w:rsidP="00DC65A6">
      <w:pPr>
        <w:pStyle w:val="ListParagraph"/>
        <w:spacing w:after="0" w:line="240" w:lineRule="auto"/>
        <w:ind w:left="0"/>
      </w:pPr>
    </w:p>
    <w:p w14:paraId="0D2B6D46" w14:textId="77777777" w:rsidR="00DC65A6" w:rsidRPr="008B0B43" w:rsidRDefault="00DC65A6" w:rsidP="00DC65A6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Vereinbarte Leistung:</w:t>
      </w:r>
    </w:p>
    <w:p w14:paraId="560BE088" w14:textId="77777777" w:rsidR="00DC65A6" w:rsidRDefault="00DC65A6" w:rsidP="00DC65A6">
      <w:pPr>
        <w:pStyle w:val="ListParagraph"/>
        <w:spacing w:after="0" w:line="240" w:lineRule="auto"/>
        <w:ind w:left="0"/>
        <w:rPr>
          <w:b/>
        </w:rPr>
      </w:pPr>
      <w:r w:rsidRPr="00A56E84">
        <w:rPr>
          <w:b/>
        </w:rPr>
        <w:t xml:space="preserve">Option 2 für </w:t>
      </w:r>
      <w:r>
        <w:rPr>
          <w:b/>
        </w:rPr>
        <w:t>die drei Logos</w:t>
      </w:r>
      <w:r w:rsidRPr="00A56E84">
        <w:rPr>
          <w:b/>
        </w:rPr>
        <w:t xml:space="preserve">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banking</w:t>
      </w:r>
      <w:proofErr w:type="spellEnd"/>
      <w:r w:rsidRPr="00A56E84">
        <w:rPr>
          <w:b/>
        </w:rPr>
        <w:t xml:space="preserve">,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connect</w:t>
      </w:r>
      <w:proofErr w:type="spellEnd"/>
      <w:r w:rsidRPr="00A56E84">
        <w:rPr>
          <w:b/>
        </w:rPr>
        <w:t xml:space="preserve"> &amp; </w:t>
      </w:r>
      <w:proofErr w:type="spellStart"/>
      <w:r w:rsidRPr="00A56E84">
        <w:rPr>
          <w:b/>
        </w:rPr>
        <w:t>Amétiq</w:t>
      </w:r>
      <w:proofErr w:type="spellEnd"/>
      <w:r w:rsidRPr="00A56E84">
        <w:rPr>
          <w:b/>
        </w:rPr>
        <w:t xml:space="preserve"> </w:t>
      </w:r>
      <w:proofErr w:type="spellStart"/>
      <w:r w:rsidRPr="00A56E84">
        <w:rPr>
          <w:b/>
        </w:rPr>
        <w:t>medical</w:t>
      </w:r>
      <w:proofErr w:type="spellEnd"/>
      <w:r w:rsidRPr="00A56E84">
        <w:rPr>
          <w:b/>
        </w:rPr>
        <w:t xml:space="preserve"> im Gesamtwert von CHF 1200.-/Jahr</w:t>
      </w:r>
      <w:r>
        <w:rPr>
          <w:b/>
        </w:rPr>
        <w:t>.</w:t>
      </w:r>
    </w:p>
    <w:p w14:paraId="20B1B3E6" w14:textId="77777777" w:rsidR="00DC65A6" w:rsidRDefault="00DC65A6" w:rsidP="00DC65A6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t>Der Flyer wird an die erstsemestrigen Informatikstudenten abgegeben und liegt an unseren Anlässen auf.</w:t>
      </w:r>
    </w:p>
    <w:p w14:paraId="5C4F4702" w14:textId="77777777" w:rsidR="00DC65A6" w:rsidRDefault="00DC65A6" w:rsidP="00DC65A6">
      <w:pPr>
        <w:pStyle w:val="ListParagraph"/>
        <w:spacing w:after="0" w:line="240" w:lineRule="auto"/>
        <w:ind w:left="0"/>
        <w:rPr>
          <w:b/>
        </w:rPr>
      </w:pPr>
    </w:p>
    <w:p w14:paraId="68640A5D" w14:textId="77777777" w:rsidR="00DC65A6" w:rsidRPr="008B0B43" w:rsidRDefault="00DC65A6" w:rsidP="00DC65A6">
      <w:pPr>
        <w:pStyle w:val="ListParagraph"/>
        <w:spacing w:after="0" w:line="240" w:lineRule="auto"/>
        <w:ind w:left="0"/>
        <w:rPr>
          <w:sz w:val="28"/>
        </w:rPr>
      </w:pPr>
      <w:r w:rsidRPr="008B0B43">
        <w:rPr>
          <w:sz w:val="28"/>
        </w:rPr>
        <w:t>Konditionen:</w:t>
      </w:r>
    </w:p>
    <w:p w14:paraId="60EE8E8A" w14:textId="77777777" w:rsidR="00DC65A6" w:rsidRDefault="00DC65A6" w:rsidP="00DC65A6">
      <w:pPr>
        <w:pStyle w:val="ListParagraph"/>
        <w:spacing w:after="0" w:line="240" w:lineRule="auto"/>
        <w:ind w:left="0"/>
      </w:pPr>
      <w:r w:rsidRPr="00A76AAE">
        <w:t>Der Vereinbarte Betrag ist vor Inkrafttreten der Vertragslaufzeit an den open\HSR zu entrichten.</w:t>
      </w:r>
    </w:p>
    <w:p w14:paraId="3ADF2E88" w14:textId="77777777" w:rsidR="00DC65A6" w:rsidRDefault="00DC65A6" w:rsidP="00DC65A6">
      <w:pPr>
        <w:pStyle w:val="ListParagraph"/>
        <w:spacing w:after="0" w:line="240" w:lineRule="auto"/>
        <w:ind w:left="0"/>
      </w:pPr>
      <w:r>
        <w:t>Der Vertrag bezieht sich nur auf die hier festgelegten Verpflichtungen und Kosten. Weitere Verpflichtungen und Kosten sind ausgeschlossen.</w:t>
      </w:r>
    </w:p>
    <w:p w14:paraId="1F08EE8D" w14:textId="77777777" w:rsidR="00DC65A6" w:rsidRDefault="00DC65A6" w:rsidP="00DC65A6">
      <w:pPr>
        <w:pStyle w:val="ListParagraph"/>
        <w:spacing w:after="0" w:line="240" w:lineRule="auto"/>
        <w:ind w:left="0"/>
      </w:pPr>
      <w:r>
        <w:t xml:space="preserve">Nach Ablauf der Laufzeit wird der Vertrag automatisch nichtig. Bei Wunsch auf eine Verlängerung wird ein neuer Vertrag ausgestellt. </w:t>
      </w:r>
    </w:p>
    <w:p w14:paraId="34B45437" w14:textId="77777777" w:rsidR="00DC65A6" w:rsidRDefault="00DC65A6" w:rsidP="00DC65A6">
      <w:pPr>
        <w:pStyle w:val="ListParagraph"/>
        <w:spacing w:after="0" w:line="240" w:lineRule="auto"/>
        <w:ind w:left="0"/>
      </w:pPr>
      <w:r>
        <w:t>Bei vorzeitigem Abbruch des Vertrags, werden keine Kosten zurückerstattet und die Pflichten des open\HSR bleiben für die gesamte Laufzeit bestehen.</w:t>
      </w:r>
    </w:p>
    <w:p w14:paraId="050F9647" w14:textId="77777777" w:rsidR="00DC65A6" w:rsidRDefault="00DC65A6" w:rsidP="00DC65A6">
      <w:pPr>
        <w:pStyle w:val="ListParagraph"/>
        <w:spacing w:after="0" w:line="240" w:lineRule="auto"/>
        <w:ind w:left="0"/>
      </w:pPr>
    </w:p>
    <w:p w14:paraId="4204E288" w14:textId="77777777" w:rsidR="00DC65A6" w:rsidRPr="008B0B43" w:rsidRDefault="00DC65A6" w:rsidP="00DC65A6">
      <w:pPr>
        <w:pStyle w:val="ListParagraph"/>
        <w:spacing w:after="0" w:line="360" w:lineRule="auto"/>
        <w:ind w:left="0"/>
        <w:rPr>
          <w:sz w:val="28"/>
        </w:rPr>
      </w:pPr>
      <w:r w:rsidRPr="008B0B43">
        <w:rPr>
          <w:sz w:val="28"/>
        </w:rPr>
        <w:t>Laufzeit des Vertrags: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DC65A6" w14:paraId="733E27B2" w14:textId="77777777" w:rsidTr="00FA723C">
        <w:tc>
          <w:tcPr>
            <w:tcW w:w="9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352D9" w14:textId="77777777" w:rsidR="00DC65A6" w:rsidRDefault="00DC65A6" w:rsidP="00FA723C">
            <w:pPr>
              <w:pStyle w:val="ListParagraph"/>
              <w:spacing w:after="0" w:line="240" w:lineRule="auto"/>
              <w:ind w:left="0"/>
            </w:pPr>
            <w:r>
              <w:t>01.10.2016 – 30.09.2017</w:t>
            </w:r>
          </w:p>
        </w:tc>
      </w:tr>
    </w:tbl>
    <w:p w14:paraId="3285C1D7" w14:textId="77777777" w:rsidR="00DC65A6" w:rsidRDefault="00DC65A6" w:rsidP="00DC65A6">
      <w:pPr>
        <w:pStyle w:val="ListParagraph"/>
        <w:spacing w:after="0" w:line="360" w:lineRule="auto"/>
        <w:ind w:left="0"/>
      </w:pPr>
    </w:p>
    <w:p w14:paraId="506A176B" w14:textId="77777777" w:rsidR="00DC65A6" w:rsidRDefault="00DC65A6" w:rsidP="00DC65A6">
      <w:pPr>
        <w:pStyle w:val="ListParagraph"/>
        <w:spacing w:after="0" w:line="360" w:lineRule="auto"/>
        <w:ind w:left="0"/>
      </w:pPr>
    </w:p>
    <w:p w14:paraId="11113433" w14:textId="77777777" w:rsidR="00DC65A6" w:rsidRDefault="00DC65A6" w:rsidP="00DC65A6">
      <w:pPr>
        <w:pStyle w:val="ListParagraph"/>
        <w:spacing w:after="0" w:line="360" w:lineRule="auto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07"/>
        <w:gridCol w:w="3027"/>
      </w:tblGrid>
      <w:tr w:rsidR="00DC65A6" w14:paraId="5731126C" w14:textId="77777777" w:rsidTr="00FA723C">
        <w:trPr>
          <w:trHeight w:val="1144"/>
        </w:trPr>
        <w:tc>
          <w:tcPr>
            <w:tcW w:w="3095" w:type="dxa"/>
          </w:tcPr>
          <w:p w14:paraId="5C0C3136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96" w:type="dxa"/>
          </w:tcPr>
          <w:p w14:paraId="5AC8D6A8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96" w:type="dxa"/>
          </w:tcPr>
          <w:p w14:paraId="65DFD667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</w:tr>
      <w:tr w:rsidR="00DC65A6" w14:paraId="0552C984" w14:textId="77777777" w:rsidTr="00FA723C">
        <w:tc>
          <w:tcPr>
            <w:tcW w:w="3095" w:type="dxa"/>
          </w:tcPr>
          <w:p w14:paraId="109C8D62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r>
              <w:t>Ort, Datum</w:t>
            </w:r>
          </w:p>
          <w:p w14:paraId="60E89B67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r>
              <w:t>Kassiererin open\HSR</w:t>
            </w:r>
          </w:p>
        </w:tc>
        <w:tc>
          <w:tcPr>
            <w:tcW w:w="3096" w:type="dxa"/>
          </w:tcPr>
          <w:p w14:paraId="569E9E1A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  <w:p w14:paraId="1E242390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3096" w:type="dxa"/>
          </w:tcPr>
          <w:p w14:paraId="6B75162A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r>
              <w:t>Ort, Datum</w:t>
            </w:r>
          </w:p>
          <w:p w14:paraId="05E034B5" w14:textId="77777777" w:rsidR="00DC65A6" w:rsidRDefault="00DC65A6" w:rsidP="00FA723C">
            <w:pPr>
              <w:pStyle w:val="ListParagraph"/>
              <w:spacing w:after="0" w:line="360" w:lineRule="auto"/>
              <w:ind w:left="0"/>
            </w:pPr>
            <w:proofErr w:type="spellStart"/>
            <w:r>
              <w:t>Amétiq</w:t>
            </w:r>
            <w:proofErr w:type="spellEnd"/>
            <w:r>
              <w:t xml:space="preserve"> AG</w:t>
            </w:r>
          </w:p>
        </w:tc>
      </w:tr>
    </w:tbl>
    <w:p w14:paraId="2536335C" w14:textId="6584A531" w:rsidR="00DD1B0C" w:rsidRPr="00DC65A6" w:rsidRDefault="00DD1B0C" w:rsidP="00DC65A6">
      <w:pPr>
        <w:pStyle w:val="ListParagraph"/>
        <w:spacing w:after="0" w:line="360" w:lineRule="auto"/>
        <w:ind w:left="0"/>
        <w:rPr>
          <w:sz w:val="2"/>
          <w:szCs w:val="2"/>
        </w:rPr>
      </w:pPr>
      <w:bookmarkStart w:id="0" w:name="_GoBack"/>
    </w:p>
    <w:bookmarkEnd w:id="0"/>
    <w:sectPr w:rsidR="00DD1B0C" w:rsidRPr="00DC65A6" w:rsidSect="002F41BA">
      <w:head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C91C6" w14:textId="77777777" w:rsidR="00030738" w:rsidRDefault="00030738" w:rsidP="00154AE9">
      <w:pPr>
        <w:spacing w:after="0" w:line="240" w:lineRule="auto"/>
      </w:pPr>
      <w:r>
        <w:separator/>
      </w:r>
    </w:p>
  </w:endnote>
  <w:endnote w:type="continuationSeparator" w:id="0">
    <w:p w14:paraId="55ED3ECC" w14:textId="77777777" w:rsidR="00030738" w:rsidRDefault="00030738" w:rsidP="001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2F556" w14:textId="77777777" w:rsidR="00030738" w:rsidRDefault="00030738" w:rsidP="00154AE9">
      <w:pPr>
        <w:spacing w:after="0" w:line="240" w:lineRule="auto"/>
      </w:pPr>
      <w:r>
        <w:separator/>
      </w:r>
    </w:p>
  </w:footnote>
  <w:footnote w:type="continuationSeparator" w:id="0">
    <w:p w14:paraId="272269FE" w14:textId="77777777" w:rsidR="00030738" w:rsidRDefault="00030738" w:rsidP="0015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09B6B" w14:textId="7FD77D93" w:rsidR="00154AE9" w:rsidRPr="00154AE9" w:rsidRDefault="00DE0685" w:rsidP="00154AE9">
    <w:pPr>
      <w:pStyle w:val="Header"/>
      <w:pBdr>
        <w:bottom w:val="single" w:sz="4" w:space="1" w:color="auto"/>
      </w:pBdr>
      <w:jc w:val="center"/>
      <w:rPr>
        <w:b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F96811" wp14:editId="683DCFD0">
          <wp:simplePos x="0" y="0"/>
          <wp:positionH relativeFrom="column">
            <wp:posOffset>365</wp:posOffset>
          </wp:positionH>
          <wp:positionV relativeFrom="paragraph">
            <wp:posOffset>240233</wp:posOffset>
          </wp:positionV>
          <wp:extent cx="709012" cy="688159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-hsr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012" cy="688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6214">
      <w:rPr>
        <w:b/>
      </w:rPr>
      <w:t xml:space="preserve">open\HSR </w:t>
    </w:r>
    <w:proofErr w:type="spellStart"/>
    <w:r w:rsidR="00346214">
      <w:rPr>
        <w:b/>
      </w:rPr>
      <w:t>Sponsoringvertrag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061F7"/>
    <w:multiLevelType w:val="hybridMultilevel"/>
    <w:tmpl w:val="B3DC8620"/>
    <w:lvl w:ilvl="0" w:tplc="3CEC9BDC">
      <w:start w:val="60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CE"/>
    <w:rsid w:val="00030738"/>
    <w:rsid w:val="00063B10"/>
    <w:rsid w:val="000D020F"/>
    <w:rsid w:val="000E2EA8"/>
    <w:rsid w:val="00122CBC"/>
    <w:rsid w:val="001424E7"/>
    <w:rsid w:val="00154AE9"/>
    <w:rsid w:val="00217C89"/>
    <w:rsid w:val="00222AE5"/>
    <w:rsid w:val="00275203"/>
    <w:rsid w:val="002A7FE1"/>
    <w:rsid w:val="002E2CF9"/>
    <w:rsid w:val="002F41BA"/>
    <w:rsid w:val="00311B3C"/>
    <w:rsid w:val="00344669"/>
    <w:rsid w:val="00346214"/>
    <w:rsid w:val="003E233A"/>
    <w:rsid w:val="003E5F8C"/>
    <w:rsid w:val="00471868"/>
    <w:rsid w:val="004E4EC0"/>
    <w:rsid w:val="005445DE"/>
    <w:rsid w:val="005733B3"/>
    <w:rsid w:val="005762FE"/>
    <w:rsid w:val="005C5CC2"/>
    <w:rsid w:val="006761ED"/>
    <w:rsid w:val="00686430"/>
    <w:rsid w:val="00691B74"/>
    <w:rsid w:val="006E53E3"/>
    <w:rsid w:val="00702687"/>
    <w:rsid w:val="008245A6"/>
    <w:rsid w:val="00882302"/>
    <w:rsid w:val="008A715E"/>
    <w:rsid w:val="008B0B43"/>
    <w:rsid w:val="008B1032"/>
    <w:rsid w:val="008C0C57"/>
    <w:rsid w:val="008D09B9"/>
    <w:rsid w:val="00906D05"/>
    <w:rsid w:val="00925712"/>
    <w:rsid w:val="00940C08"/>
    <w:rsid w:val="00A56E84"/>
    <w:rsid w:val="00A76AAE"/>
    <w:rsid w:val="00AD011A"/>
    <w:rsid w:val="00AD0ABE"/>
    <w:rsid w:val="00AD34EC"/>
    <w:rsid w:val="00B67B49"/>
    <w:rsid w:val="00B96775"/>
    <w:rsid w:val="00C639D1"/>
    <w:rsid w:val="00C923D6"/>
    <w:rsid w:val="00CB4BCE"/>
    <w:rsid w:val="00D82642"/>
    <w:rsid w:val="00DC4274"/>
    <w:rsid w:val="00DC65A6"/>
    <w:rsid w:val="00DD1B0C"/>
    <w:rsid w:val="00DE0685"/>
    <w:rsid w:val="00E43909"/>
    <w:rsid w:val="00E77ACE"/>
    <w:rsid w:val="00EE0331"/>
    <w:rsid w:val="00F26982"/>
    <w:rsid w:val="00F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ECC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C89"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E9"/>
  </w:style>
  <w:style w:type="paragraph" w:styleId="Footer">
    <w:name w:val="footer"/>
    <w:basedOn w:val="Normal"/>
    <w:link w:val="FooterChar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E9"/>
  </w:style>
  <w:style w:type="paragraph" w:styleId="BalloonText">
    <w:name w:val="Balloon Text"/>
    <w:basedOn w:val="Normal"/>
    <w:link w:val="BalloonTextChar"/>
    <w:uiPriority w:val="99"/>
    <w:semiHidden/>
    <w:unhideWhenUsed/>
    <w:rsid w:val="0054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45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ACE"/>
    <w:pPr>
      <w:ind w:left="720"/>
      <w:contextualSpacing/>
    </w:pPr>
  </w:style>
  <w:style w:type="table" w:styleId="TableGrid">
    <w:name w:val="Table Grid"/>
    <w:basedOn w:val="TableNormal"/>
    <w:uiPriority w:val="59"/>
    <w:rsid w:val="00346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v4:zx10jj593m3bss17bmz18lwr0000gn:T:TC021233579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3FBDF2-C611-481E-ABA0-5174E15BE8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HD:private:var:folders:v4:zx10jj593m3bss17bmz18lwr0000gn:T:TC021233579991</Template>
  <TotalTime>35</TotalTime>
  <Pages>3</Pages>
  <Words>499</Words>
  <Characters>2850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Vorlage Brief Schweiz</vt:lpstr>
    </vt:vector>
  </TitlesOfParts>
  <Manager/>
  <Company/>
  <LinksUpToDate>false</LinksUpToDate>
  <CharactersWithSpaces>3343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Brief Schweiz</dc:title>
  <dc:subject/>
  <dc:creator>muster-vorlage.ch</dc:creator>
  <cp:keywords/>
  <dc:description/>
  <cp:lastModifiedBy>Muriele Trentini</cp:lastModifiedBy>
  <cp:revision>24</cp:revision>
  <cp:lastPrinted>2013-04-14T10:34:00Z</cp:lastPrinted>
  <dcterms:created xsi:type="dcterms:W3CDTF">2016-08-17T12:58:00Z</dcterms:created>
  <dcterms:modified xsi:type="dcterms:W3CDTF">2016-09-01T06:01:00Z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TC021233579991</vt:lpwstr>
  </property>
</Properties>
</file>